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57D" w:rsidRDefault="0028457D" w:rsidP="0028457D">
      <w:pPr>
        <w:rPr>
          <w:rFonts w:hint="eastAsia"/>
        </w:rPr>
      </w:pPr>
      <w:r>
        <w:rPr>
          <w:rFonts w:hint="eastAsia"/>
        </w:rPr>
        <w:t>## 2.</w:t>
      </w:r>
      <w:r>
        <w:rPr>
          <w:rFonts w:hint="eastAsia"/>
        </w:rPr>
        <w:t>安装</w:t>
      </w:r>
      <w:r>
        <w:rPr>
          <w:rFonts w:hint="eastAsia"/>
        </w:rPr>
        <w:t xml:space="preserve">RPM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28457D" w:rsidRDefault="0028457D" w:rsidP="0028457D">
      <w:r>
        <w:t>```</w:t>
      </w:r>
    </w:p>
    <w:p w:rsidR="0028457D" w:rsidRDefault="0028457D" w:rsidP="0028457D">
      <w:proofErr w:type="gramStart"/>
      <w:r>
        <w:t>yum</w:t>
      </w:r>
      <w:proofErr w:type="gramEnd"/>
      <w:r>
        <w:t xml:space="preserve"> </w:t>
      </w:r>
      <w:proofErr w:type="spellStart"/>
      <w:r>
        <w:t>localinstall</w:t>
      </w:r>
      <w:proofErr w:type="spellEnd"/>
      <w:r>
        <w:t xml:space="preserve"> PolarDB-O-0200-2.0.0-20200611.alios7.x86_64.rpm -y</w:t>
      </w:r>
    </w:p>
    <w:p w:rsidR="0028457D" w:rsidRDefault="0028457D" w:rsidP="0028457D">
      <w:r>
        <w:t>```</w:t>
      </w:r>
    </w:p>
    <w:p w:rsidR="0028457D" w:rsidRDefault="0028457D" w:rsidP="0028457D">
      <w:pPr>
        <w:rPr>
          <w:rFonts w:hint="eastAsia"/>
        </w:rPr>
      </w:pPr>
      <w:r>
        <w:rPr>
          <w:rFonts w:hint="eastAsia"/>
        </w:rPr>
        <w:t>安装完成后，会有以下的目录产生：</w:t>
      </w:r>
      <w:r>
        <w:rPr>
          <w:rFonts w:hint="eastAsia"/>
        </w:rPr>
        <w:t xml:space="preserve"> </w:t>
      </w:r>
    </w:p>
    <w:p w:rsidR="0028457D" w:rsidRDefault="0028457D" w:rsidP="0028457D">
      <w:r>
        <w:t>`/</w:t>
      </w:r>
      <w:proofErr w:type="spellStart"/>
      <w:r>
        <w:t>usr</w:t>
      </w:r>
      <w:proofErr w:type="spellEnd"/>
      <w:r>
        <w:t>/local/</w:t>
      </w:r>
      <w:proofErr w:type="spellStart"/>
      <w:r>
        <w:t>polardb_o_current</w:t>
      </w:r>
      <w:proofErr w:type="spellEnd"/>
      <w:r>
        <w:t xml:space="preserve"> `</w:t>
      </w:r>
    </w:p>
    <w:p w:rsidR="0028457D" w:rsidRDefault="0028457D" w:rsidP="0028457D"/>
    <w:p w:rsidR="0028457D" w:rsidRDefault="0028457D" w:rsidP="0028457D">
      <w:pPr>
        <w:rPr>
          <w:rFonts w:hint="eastAsia"/>
        </w:rPr>
      </w:pPr>
      <w:r>
        <w:rPr>
          <w:rFonts w:hint="eastAsia"/>
        </w:rPr>
        <w:t>## 3.</w:t>
      </w:r>
      <w:r>
        <w:rPr>
          <w:rFonts w:hint="eastAsia"/>
        </w:rPr>
        <w:t>创建数据库启动账号</w:t>
      </w:r>
      <w:r>
        <w:rPr>
          <w:rFonts w:hint="eastAsia"/>
        </w:rPr>
        <w:t xml:space="preserve"> </w:t>
      </w:r>
    </w:p>
    <w:p w:rsidR="0028457D" w:rsidRDefault="0028457D" w:rsidP="0028457D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polardb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可以替换成任意的其他用户名和用户组名。</w:t>
      </w:r>
      <w:r>
        <w:rPr>
          <w:rFonts w:hint="eastAsia"/>
        </w:rPr>
        <w:t xml:space="preserve"> </w:t>
      </w:r>
    </w:p>
    <w:p w:rsidR="0028457D" w:rsidRDefault="0028457D" w:rsidP="0028457D">
      <w:r>
        <w:t>```</w:t>
      </w:r>
    </w:p>
    <w:p w:rsidR="0028457D" w:rsidRDefault="0028457D" w:rsidP="0028457D"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polardb</w:t>
      </w:r>
      <w:proofErr w:type="spellEnd"/>
      <w:r>
        <w:t xml:space="preserve"> </w:t>
      </w:r>
    </w:p>
    <w:p w:rsidR="0028457D" w:rsidRDefault="0028457D" w:rsidP="0028457D">
      <w:proofErr w:type="spellStart"/>
      <w:proofErr w:type="gramStart"/>
      <w:r>
        <w:t>useradd</w:t>
      </w:r>
      <w:proofErr w:type="spellEnd"/>
      <w:proofErr w:type="gramEnd"/>
      <w:r>
        <w:t xml:space="preserve"> -g </w:t>
      </w:r>
      <w:proofErr w:type="spellStart"/>
      <w:r>
        <w:t>polardb</w:t>
      </w:r>
      <w:proofErr w:type="spellEnd"/>
      <w:r>
        <w:t xml:space="preserve"> </w:t>
      </w:r>
      <w:proofErr w:type="spellStart"/>
      <w:r>
        <w:t>polardb</w:t>
      </w:r>
      <w:proofErr w:type="spellEnd"/>
      <w:r>
        <w:t xml:space="preserve"> </w:t>
      </w:r>
    </w:p>
    <w:p w:rsidR="0028457D" w:rsidRDefault="0028457D" w:rsidP="0028457D">
      <w:r>
        <w:t>```</w:t>
      </w:r>
    </w:p>
    <w:p w:rsidR="0028457D" w:rsidRDefault="0028457D" w:rsidP="0028457D"/>
    <w:p w:rsidR="0028457D" w:rsidRDefault="0028457D" w:rsidP="0028457D">
      <w:pPr>
        <w:rPr>
          <w:rFonts w:hint="eastAsia"/>
        </w:rPr>
      </w:pPr>
      <w:r>
        <w:rPr>
          <w:rFonts w:hint="eastAsia"/>
        </w:rPr>
        <w:t xml:space="preserve">## 4.initdb </w:t>
      </w:r>
      <w:r>
        <w:rPr>
          <w:rFonts w:hint="eastAsia"/>
        </w:rPr>
        <w:t>生成数据目录</w:t>
      </w:r>
      <w:r>
        <w:rPr>
          <w:rFonts w:hint="eastAsia"/>
        </w:rPr>
        <w:t xml:space="preserve"> </w:t>
      </w:r>
    </w:p>
    <w:p w:rsidR="0028457D" w:rsidRDefault="0028457D" w:rsidP="0028457D">
      <w:r>
        <w:t>```</w:t>
      </w:r>
    </w:p>
    <w:p w:rsidR="0028457D" w:rsidRDefault="0028457D" w:rsidP="0028457D">
      <w:pPr>
        <w:rPr>
          <w:rFonts w:hint="eastAsia"/>
        </w:rPr>
      </w:pPr>
      <w:r>
        <w:rPr>
          <w:rFonts w:hint="eastAsia"/>
        </w:rPr>
        <w:t>例如数据库盘为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polardb</w:t>
      </w:r>
      <w:proofErr w:type="spellEnd"/>
    </w:p>
    <w:p w:rsidR="0028457D" w:rsidRDefault="0028457D" w:rsidP="0028457D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polardb</w:t>
      </w:r>
      <w:proofErr w:type="spellEnd"/>
      <w:r>
        <w:t>/</w:t>
      </w:r>
      <w:proofErr w:type="spellStart"/>
      <w:r>
        <w:t>polardb_data</w:t>
      </w:r>
      <w:proofErr w:type="spellEnd"/>
      <w:r>
        <w:t xml:space="preserve"> </w:t>
      </w:r>
    </w:p>
    <w:p w:rsidR="0028457D" w:rsidRDefault="0028457D" w:rsidP="0028457D">
      <w:proofErr w:type="gramStart"/>
      <w:r>
        <w:t>export</w:t>
      </w:r>
      <w:proofErr w:type="gramEnd"/>
      <w:r>
        <w:t xml:space="preserve"> LD_LIBRARY_PATH=/usr/local/polardb_o_current/lib:$LD_LIBRARY_PATH</w:t>
      </w:r>
    </w:p>
    <w:p w:rsidR="0028457D" w:rsidRDefault="0028457D" w:rsidP="0028457D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polardb_o_current</w:t>
      </w:r>
      <w:proofErr w:type="spellEnd"/>
      <w:r>
        <w:t>/bin/</w:t>
      </w:r>
      <w:proofErr w:type="spellStart"/>
      <w:r>
        <w:t>initdb</w:t>
      </w:r>
      <w:proofErr w:type="spellEnd"/>
      <w:r>
        <w:t xml:space="preserve"> -D /</w:t>
      </w:r>
      <w:proofErr w:type="spellStart"/>
      <w:r>
        <w:t>polardb</w:t>
      </w:r>
      <w:proofErr w:type="spellEnd"/>
      <w:r>
        <w:t>/</w:t>
      </w:r>
      <w:proofErr w:type="spellStart"/>
      <w:r>
        <w:t>polardb_data</w:t>
      </w:r>
      <w:proofErr w:type="spellEnd"/>
      <w:r>
        <w:t xml:space="preserve"> </w:t>
      </w:r>
    </w:p>
    <w:p w:rsidR="0028457D" w:rsidRDefault="0028457D" w:rsidP="0028457D">
      <w:r>
        <w:t>```</w:t>
      </w:r>
    </w:p>
    <w:p w:rsidR="0028457D" w:rsidRDefault="0028457D" w:rsidP="0028457D"/>
    <w:p w:rsidR="0028457D" w:rsidRDefault="0028457D" w:rsidP="0028457D">
      <w:pPr>
        <w:rPr>
          <w:rFonts w:hint="eastAsia"/>
        </w:rPr>
      </w:pPr>
      <w:r>
        <w:rPr>
          <w:rFonts w:hint="eastAsia"/>
        </w:rPr>
        <w:t>## 5.</w:t>
      </w:r>
      <w:r>
        <w:rPr>
          <w:rFonts w:hint="eastAsia"/>
        </w:rPr>
        <w:t>修改配置文件</w:t>
      </w:r>
      <w:r>
        <w:rPr>
          <w:rFonts w:hint="eastAsia"/>
        </w:rPr>
        <w:t xml:space="preserve"> </w:t>
      </w:r>
    </w:p>
    <w:p w:rsidR="0028457D" w:rsidRDefault="0028457D" w:rsidP="0028457D">
      <w:pPr>
        <w:rPr>
          <w:rFonts w:hint="eastAsia"/>
        </w:rPr>
      </w:pPr>
      <w:r>
        <w:rPr>
          <w:rFonts w:hint="eastAsia"/>
        </w:rPr>
        <w:t>如果对配置文件需要修改，例如</w:t>
      </w:r>
      <w:r>
        <w:rPr>
          <w:rFonts w:hint="eastAsia"/>
        </w:rPr>
        <w:t xml:space="preserve">port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max_connections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等等，可以直接修改上文“数据目录”下的</w:t>
      </w:r>
      <w:proofErr w:type="spellStart"/>
      <w:r>
        <w:rPr>
          <w:rFonts w:hint="eastAsia"/>
        </w:rPr>
        <w:t>postgresql.conf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文件。</w:t>
      </w:r>
    </w:p>
    <w:p w:rsidR="0028457D" w:rsidRDefault="0028457D" w:rsidP="0028457D">
      <w:pPr>
        <w:rPr>
          <w:rFonts w:hint="eastAsia"/>
        </w:rPr>
      </w:pPr>
      <w:r>
        <w:rPr>
          <w:rFonts w:hint="eastAsia"/>
        </w:rPr>
        <w:t>不修改，则默认会使用</w:t>
      </w:r>
      <w:r>
        <w:rPr>
          <w:rFonts w:hint="eastAsia"/>
        </w:rPr>
        <w:t xml:space="preserve">5444 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:rsidR="0028457D" w:rsidRDefault="0028457D" w:rsidP="0028457D">
      <w:pPr>
        <w:rPr>
          <w:rFonts w:hint="eastAsia"/>
        </w:rPr>
      </w:pPr>
      <w:r>
        <w:rPr>
          <w:rFonts w:hint="eastAsia"/>
        </w:rPr>
        <w:t>配置文件的最佳实践，见</w:t>
      </w:r>
      <w:r>
        <w:rPr>
          <w:rFonts w:hint="eastAsia"/>
        </w:rPr>
        <w:t>++</w:t>
      </w:r>
      <w:r>
        <w:rPr>
          <w:rFonts w:hint="eastAsia"/>
        </w:rPr>
        <w:t>步骤</w:t>
      </w:r>
      <w:r>
        <w:rPr>
          <w:rFonts w:hint="eastAsia"/>
        </w:rPr>
        <w:t>9++</w:t>
      </w:r>
      <w:r>
        <w:rPr>
          <w:rFonts w:hint="eastAsia"/>
        </w:rPr>
        <w:t>，此配置文件没有配置归档日志。</w:t>
      </w:r>
    </w:p>
    <w:p w:rsidR="0028457D" w:rsidRDefault="0028457D" w:rsidP="0028457D"/>
    <w:p w:rsidR="0028457D" w:rsidRDefault="0028457D" w:rsidP="0028457D"/>
    <w:p w:rsidR="0028457D" w:rsidRDefault="0028457D" w:rsidP="0028457D">
      <w:pPr>
        <w:rPr>
          <w:rFonts w:hint="eastAsia"/>
        </w:rPr>
      </w:pPr>
      <w:r>
        <w:rPr>
          <w:rFonts w:hint="eastAsia"/>
        </w:rPr>
        <w:t>## 6.</w:t>
      </w:r>
      <w:r>
        <w:rPr>
          <w:rFonts w:hint="eastAsia"/>
        </w:rPr>
        <w:t>启动数据库</w:t>
      </w:r>
      <w:r>
        <w:rPr>
          <w:rFonts w:hint="eastAsia"/>
        </w:rPr>
        <w:t xml:space="preserve"> </w:t>
      </w:r>
    </w:p>
    <w:p w:rsidR="0028457D" w:rsidRDefault="0028457D" w:rsidP="0028457D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-l </w:t>
      </w:r>
      <w:r>
        <w:rPr>
          <w:rFonts w:hint="eastAsia"/>
        </w:rPr>
        <w:t>的参数会记录数据库运行的日志，可设置“数据库启动账号”拥有写和创建目录权限的路径。</w:t>
      </w:r>
      <w:r>
        <w:rPr>
          <w:rFonts w:hint="eastAsia"/>
        </w:rPr>
        <w:t xml:space="preserve"> </w:t>
      </w:r>
    </w:p>
    <w:p w:rsidR="0028457D" w:rsidRDefault="0028457D" w:rsidP="0028457D">
      <w:r>
        <w:t>```</w:t>
      </w:r>
    </w:p>
    <w:p w:rsidR="0028457D" w:rsidRDefault="0028457D" w:rsidP="0028457D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polardb_o_current</w:t>
      </w:r>
      <w:proofErr w:type="spellEnd"/>
      <w:r>
        <w:t>/bin/</w:t>
      </w:r>
      <w:proofErr w:type="spellStart"/>
      <w:r>
        <w:t>pg_ctl</w:t>
      </w:r>
      <w:proofErr w:type="spellEnd"/>
      <w:r>
        <w:t xml:space="preserve"> -D /</w:t>
      </w:r>
      <w:proofErr w:type="spellStart"/>
      <w:r>
        <w:t>polardb</w:t>
      </w:r>
      <w:proofErr w:type="spellEnd"/>
      <w:r>
        <w:t>/</w:t>
      </w:r>
      <w:proofErr w:type="spellStart"/>
      <w:r>
        <w:t>polardb_data</w:t>
      </w:r>
      <w:proofErr w:type="spellEnd"/>
      <w:r>
        <w:t xml:space="preserve"> -l /</w:t>
      </w:r>
      <w:proofErr w:type="spellStart"/>
      <w:r>
        <w:t>polardb</w:t>
      </w:r>
      <w:proofErr w:type="spellEnd"/>
      <w:r>
        <w:t>/</w:t>
      </w:r>
      <w:proofErr w:type="spellStart"/>
      <w:r>
        <w:t>polardb_data</w:t>
      </w:r>
      <w:proofErr w:type="spellEnd"/>
      <w:r>
        <w:t xml:space="preserve">/polardb.log start </w:t>
      </w:r>
    </w:p>
    <w:p w:rsidR="0028457D" w:rsidRDefault="0028457D" w:rsidP="0028457D">
      <w:r>
        <w:t>```</w:t>
      </w:r>
    </w:p>
    <w:p w:rsidR="0028457D" w:rsidRDefault="0028457D" w:rsidP="0028457D"/>
    <w:p w:rsidR="0028457D" w:rsidRDefault="0028457D" w:rsidP="0028457D">
      <w:pPr>
        <w:rPr>
          <w:rFonts w:hint="eastAsia"/>
        </w:rPr>
      </w:pPr>
      <w:r>
        <w:rPr>
          <w:rFonts w:hint="eastAsia"/>
        </w:rPr>
        <w:t>## 7.</w:t>
      </w:r>
      <w:r>
        <w:rPr>
          <w:rFonts w:hint="eastAsia"/>
        </w:rPr>
        <w:t>停止数据库</w:t>
      </w:r>
      <w:r>
        <w:rPr>
          <w:rFonts w:hint="eastAsia"/>
        </w:rPr>
        <w:t xml:space="preserve"> </w:t>
      </w:r>
    </w:p>
    <w:p w:rsidR="0028457D" w:rsidRDefault="0028457D" w:rsidP="0028457D">
      <w:r>
        <w:t>```</w:t>
      </w:r>
    </w:p>
    <w:p w:rsidR="0028457D" w:rsidRDefault="0028457D" w:rsidP="0028457D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polardb_o_current</w:t>
      </w:r>
      <w:proofErr w:type="spellEnd"/>
      <w:r>
        <w:t>/bin/</w:t>
      </w:r>
      <w:proofErr w:type="spellStart"/>
      <w:r>
        <w:t>pg_ctl</w:t>
      </w:r>
      <w:proofErr w:type="spellEnd"/>
      <w:r>
        <w:t xml:space="preserve"> -D /</w:t>
      </w:r>
      <w:proofErr w:type="spellStart"/>
      <w:r>
        <w:t>polardb</w:t>
      </w:r>
      <w:proofErr w:type="spellEnd"/>
      <w:r>
        <w:t>/</w:t>
      </w:r>
      <w:proofErr w:type="spellStart"/>
      <w:r>
        <w:t>polardb_data</w:t>
      </w:r>
      <w:proofErr w:type="spellEnd"/>
      <w:r>
        <w:t xml:space="preserve"> stop -m f </w:t>
      </w:r>
    </w:p>
    <w:p w:rsidR="0028457D" w:rsidRDefault="0028457D" w:rsidP="0028457D">
      <w:r>
        <w:t>```</w:t>
      </w:r>
    </w:p>
    <w:p w:rsidR="0028457D" w:rsidRDefault="0028457D" w:rsidP="0028457D"/>
    <w:p w:rsidR="0028457D" w:rsidRDefault="0028457D" w:rsidP="0028457D">
      <w:pPr>
        <w:rPr>
          <w:rFonts w:hint="eastAsia"/>
        </w:rPr>
      </w:pPr>
      <w:r>
        <w:rPr>
          <w:rFonts w:hint="eastAsia"/>
        </w:rPr>
        <w:t>## 8.</w:t>
      </w:r>
      <w:r>
        <w:rPr>
          <w:rFonts w:hint="eastAsia"/>
        </w:rPr>
        <w:t>连接数据库</w:t>
      </w:r>
      <w:r>
        <w:rPr>
          <w:rFonts w:hint="eastAsia"/>
        </w:rPr>
        <w:t xml:space="preserve"> </w:t>
      </w:r>
    </w:p>
    <w:p w:rsidR="0028457D" w:rsidRDefault="0028457D" w:rsidP="0028457D">
      <w:r>
        <w:t>```</w:t>
      </w:r>
    </w:p>
    <w:p w:rsidR="0028457D" w:rsidRDefault="0028457D" w:rsidP="0028457D"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polardb</w:t>
      </w:r>
      <w:proofErr w:type="spellEnd"/>
      <w:r>
        <w:t xml:space="preserve">; </w:t>
      </w:r>
    </w:p>
    <w:p w:rsidR="0028457D" w:rsidRDefault="0028457D" w:rsidP="0028457D">
      <w:proofErr w:type="gramStart"/>
      <w:r>
        <w:t>export</w:t>
      </w:r>
      <w:proofErr w:type="gramEnd"/>
      <w:r>
        <w:t xml:space="preserve"> LD_LIBRARY_PATH=/usr/local/polardb_o_current/lib:$LD_LIBRARY_PATH; </w:t>
      </w:r>
    </w:p>
    <w:p w:rsidR="0028457D" w:rsidRDefault="0028457D" w:rsidP="0028457D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polardb_o_current</w:t>
      </w:r>
      <w:proofErr w:type="spellEnd"/>
      <w:r>
        <w:t>/bin/</w:t>
      </w:r>
      <w:proofErr w:type="spellStart"/>
      <w:r>
        <w:t>psql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</w:t>
      </w:r>
    </w:p>
    <w:p w:rsidR="0028457D" w:rsidRDefault="0028457D" w:rsidP="0028457D">
      <w:r>
        <w:t>```</w:t>
      </w:r>
    </w:p>
    <w:p w:rsidR="0028457D" w:rsidRDefault="0028457D" w:rsidP="0028457D"/>
    <w:p w:rsidR="0028457D" w:rsidRDefault="0028457D" w:rsidP="0028457D">
      <w:pPr>
        <w:rPr>
          <w:rFonts w:hint="eastAsia"/>
        </w:rPr>
      </w:pPr>
      <w:r>
        <w:rPr>
          <w:rFonts w:hint="eastAsia"/>
        </w:rPr>
        <w:t>## 9.</w:t>
      </w:r>
      <w:r>
        <w:rPr>
          <w:rFonts w:hint="eastAsia"/>
        </w:rPr>
        <w:t>配置文件参考</w:t>
      </w:r>
    </w:p>
    <w:p w:rsidR="0028457D" w:rsidRDefault="0028457D" w:rsidP="0028457D">
      <w:r>
        <w:t>```</w:t>
      </w:r>
    </w:p>
    <w:p w:rsidR="0028457D" w:rsidRDefault="0028457D" w:rsidP="0028457D">
      <w:proofErr w:type="spellStart"/>
      <w:r>
        <w:t>archive_mode</w:t>
      </w:r>
      <w:proofErr w:type="spellEnd"/>
      <w:r>
        <w:t>=off</w:t>
      </w:r>
    </w:p>
    <w:p w:rsidR="0028457D" w:rsidRDefault="0028457D" w:rsidP="0028457D">
      <w:proofErr w:type="spellStart"/>
      <w:r>
        <w:t>auth_delay.milliseconds</w:t>
      </w:r>
      <w:proofErr w:type="spellEnd"/>
      <w:r>
        <w:t>=3000</w:t>
      </w:r>
    </w:p>
    <w:p w:rsidR="0028457D" w:rsidRDefault="0028457D" w:rsidP="0028457D">
      <w:proofErr w:type="spellStart"/>
      <w:proofErr w:type="gramStart"/>
      <w:r>
        <w:t>autovacuum</w:t>
      </w:r>
      <w:proofErr w:type="spellEnd"/>
      <w:r>
        <w:t>=</w:t>
      </w:r>
      <w:proofErr w:type="gramEnd"/>
      <w:r>
        <w:t>on</w:t>
      </w:r>
    </w:p>
    <w:p w:rsidR="0028457D" w:rsidRDefault="0028457D" w:rsidP="0028457D">
      <w:proofErr w:type="spellStart"/>
      <w:r>
        <w:t>autovacuum_analyze_scale_factor</w:t>
      </w:r>
      <w:proofErr w:type="spellEnd"/>
      <w:r>
        <w:t>=0.05</w:t>
      </w:r>
    </w:p>
    <w:p w:rsidR="0028457D" w:rsidRDefault="0028457D" w:rsidP="0028457D">
      <w:proofErr w:type="spellStart"/>
      <w:r>
        <w:lastRenderedPageBreak/>
        <w:t>autovacuum_analyze_threshold</w:t>
      </w:r>
      <w:proofErr w:type="spellEnd"/>
      <w:r>
        <w:t>=100</w:t>
      </w:r>
    </w:p>
    <w:p w:rsidR="0028457D" w:rsidRDefault="0028457D" w:rsidP="0028457D">
      <w:proofErr w:type="spellStart"/>
      <w:r>
        <w:t>autovacuum_freeze_max_age</w:t>
      </w:r>
      <w:proofErr w:type="spellEnd"/>
      <w:r>
        <w:t>=1200000000</w:t>
      </w:r>
    </w:p>
    <w:p w:rsidR="0028457D" w:rsidRDefault="0028457D" w:rsidP="0028457D">
      <w:proofErr w:type="spellStart"/>
      <w:r>
        <w:t>autovacuum_max_workers</w:t>
      </w:r>
      <w:proofErr w:type="spellEnd"/>
      <w:r>
        <w:t>=8</w:t>
      </w:r>
    </w:p>
    <w:p w:rsidR="0028457D" w:rsidRDefault="0028457D" w:rsidP="0028457D">
      <w:proofErr w:type="spellStart"/>
      <w:r>
        <w:t>autovacuum_multixact_freeze_max_age</w:t>
      </w:r>
      <w:proofErr w:type="spellEnd"/>
      <w:r>
        <w:t>=1400000000</w:t>
      </w:r>
    </w:p>
    <w:p w:rsidR="0028457D" w:rsidRDefault="0028457D" w:rsidP="0028457D">
      <w:proofErr w:type="spellStart"/>
      <w:r>
        <w:t>autovacuum_naptime</w:t>
      </w:r>
      <w:proofErr w:type="spellEnd"/>
      <w:r>
        <w:t>=6s</w:t>
      </w:r>
    </w:p>
    <w:p w:rsidR="0028457D" w:rsidRDefault="0028457D" w:rsidP="0028457D">
      <w:proofErr w:type="spellStart"/>
      <w:r>
        <w:t>autovacuum_vacuum_cost_delay</w:t>
      </w:r>
      <w:proofErr w:type="spellEnd"/>
      <w:r>
        <w:t>=0</w:t>
      </w:r>
    </w:p>
    <w:p w:rsidR="0028457D" w:rsidRDefault="0028457D" w:rsidP="0028457D">
      <w:proofErr w:type="spellStart"/>
      <w:r>
        <w:t>autovacuum_vacuum_cost_limit</w:t>
      </w:r>
      <w:proofErr w:type="spellEnd"/>
      <w:r>
        <w:t>=-1</w:t>
      </w:r>
    </w:p>
    <w:p w:rsidR="0028457D" w:rsidRDefault="0028457D" w:rsidP="0028457D">
      <w:proofErr w:type="spellStart"/>
      <w:r>
        <w:t>autovacuum_vacuum_scale_factor</w:t>
      </w:r>
      <w:proofErr w:type="spellEnd"/>
      <w:r>
        <w:t>=0.05</w:t>
      </w:r>
    </w:p>
    <w:p w:rsidR="0028457D" w:rsidRDefault="0028457D" w:rsidP="0028457D">
      <w:proofErr w:type="spellStart"/>
      <w:r>
        <w:t>autovacuum_vacuum_threshold</w:t>
      </w:r>
      <w:proofErr w:type="spellEnd"/>
      <w:r>
        <w:t>=100</w:t>
      </w:r>
    </w:p>
    <w:p w:rsidR="0028457D" w:rsidRDefault="0028457D" w:rsidP="0028457D">
      <w:proofErr w:type="spellStart"/>
      <w:r>
        <w:t>autovacuum_work_mem</w:t>
      </w:r>
      <w:proofErr w:type="spellEnd"/>
      <w:r>
        <w:t xml:space="preserve">=4GB #from </w:t>
      </w:r>
      <w:proofErr w:type="spellStart"/>
      <w:r>
        <w:t>hugepage</w:t>
      </w:r>
      <w:proofErr w:type="spellEnd"/>
    </w:p>
    <w:p w:rsidR="0028457D" w:rsidRDefault="0028457D" w:rsidP="0028457D">
      <w:proofErr w:type="spellStart"/>
      <w:r>
        <w:t>bgwriter_delay</w:t>
      </w:r>
      <w:proofErr w:type="spellEnd"/>
      <w:r>
        <w:t>=10</w:t>
      </w:r>
    </w:p>
    <w:p w:rsidR="0028457D" w:rsidRDefault="0028457D" w:rsidP="0028457D">
      <w:proofErr w:type="spellStart"/>
      <w:r>
        <w:t>bgwriter_flush_after</w:t>
      </w:r>
      <w:proofErr w:type="spellEnd"/>
      <w:r>
        <w:t>=128</w:t>
      </w:r>
    </w:p>
    <w:p w:rsidR="0028457D" w:rsidRDefault="0028457D" w:rsidP="0028457D">
      <w:proofErr w:type="spellStart"/>
      <w:r>
        <w:t>bgwriter_lru_maxpages</w:t>
      </w:r>
      <w:proofErr w:type="spellEnd"/>
      <w:r>
        <w:t>=1000</w:t>
      </w:r>
    </w:p>
    <w:p w:rsidR="0028457D" w:rsidRDefault="0028457D" w:rsidP="0028457D">
      <w:proofErr w:type="spellStart"/>
      <w:r>
        <w:t>bgwriter_lru_multiplier</w:t>
      </w:r>
      <w:proofErr w:type="spellEnd"/>
      <w:r>
        <w:t>=10</w:t>
      </w:r>
    </w:p>
    <w:p w:rsidR="0028457D" w:rsidRDefault="0028457D" w:rsidP="0028457D">
      <w:proofErr w:type="spellStart"/>
      <w:r>
        <w:t>checkpoint_completion_target</w:t>
      </w:r>
      <w:proofErr w:type="spellEnd"/>
      <w:r>
        <w:t>=0.9</w:t>
      </w:r>
    </w:p>
    <w:p w:rsidR="0028457D" w:rsidRDefault="0028457D" w:rsidP="0028457D">
      <w:proofErr w:type="spellStart"/>
      <w:r>
        <w:t>checkpoint_flush_after</w:t>
      </w:r>
      <w:proofErr w:type="spellEnd"/>
      <w:r>
        <w:t>=256</w:t>
      </w:r>
    </w:p>
    <w:p w:rsidR="0028457D" w:rsidRDefault="0028457D" w:rsidP="0028457D">
      <w:proofErr w:type="spellStart"/>
      <w:r>
        <w:t>checkpoint_timeout</w:t>
      </w:r>
      <w:proofErr w:type="spellEnd"/>
      <w:r>
        <w:t>=1h</w:t>
      </w:r>
    </w:p>
    <w:p w:rsidR="0028457D" w:rsidRDefault="0028457D" w:rsidP="0028457D">
      <w:proofErr w:type="spellStart"/>
      <w:r>
        <w:t>commit_delay</w:t>
      </w:r>
      <w:proofErr w:type="spellEnd"/>
      <w:r>
        <w:t>=</w:t>
      </w:r>
      <w:proofErr w:type="gramStart"/>
      <w:r>
        <w:t>0  #</w:t>
      </w:r>
      <w:proofErr w:type="gramEnd"/>
      <w:r>
        <w:t xml:space="preserve">TPCC set </w:t>
      </w:r>
      <w:proofErr w:type="spellStart"/>
      <w:r>
        <w:t>commit_delay</w:t>
      </w:r>
      <w:proofErr w:type="spellEnd"/>
      <w:r>
        <w:t>=1000</w:t>
      </w:r>
    </w:p>
    <w:p w:rsidR="0028457D" w:rsidRDefault="0028457D" w:rsidP="0028457D">
      <w:proofErr w:type="spellStart"/>
      <w:r>
        <w:t>commit_siblings</w:t>
      </w:r>
      <w:proofErr w:type="spellEnd"/>
      <w:r>
        <w:t>=5</w:t>
      </w:r>
    </w:p>
    <w:p w:rsidR="0028457D" w:rsidRDefault="0028457D" w:rsidP="0028457D">
      <w:proofErr w:type="spellStart"/>
      <w:r>
        <w:t>data_sync_retry</w:t>
      </w:r>
      <w:proofErr w:type="spellEnd"/>
      <w:r>
        <w:t>=off</w:t>
      </w:r>
    </w:p>
    <w:p w:rsidR="0028457D" w:rsidRDefault="0028457D" w:rsidP="0028457D">
      <w:proofErr w:type="spellStart"/>
      <w:r>
        <w:t>DateStyle</w:t>
      </w:r>
      <w:proofErr w:type="spellEnd"/>
      <w:r>
        <w:t>='</w:t>
      </w:r>
      <w:proofErr w:type="spellStart"/>
      <w:r>
        <w:t>redwood</w:t>
      </w:r>
      <w:proofErr w:type="gramStart"/>
      <w:r>
        <w:t>,show</w:t>
      </w:r>
      <w:proofErr w:type="gramEnd"/>
      <w:r>
        <w:t>_time</w:t>
      </w:r>
      <w:proofErr w:type="spellEnd"/>
      <w:r>
        <w:t>'</w:t>
      </w:r>
    </w:p>
    <w:p w:rsidR="0028457D" w:rsidRDefault="0028457D" w:rsidP="0028457D">
      <w:proofErr w:type="spellStart"/>
      <w:r>
        <w:t>db_dialect</w:t>
      </w:r>
      <w:proofErr w:type="spellEnd"/>
      <w:r>
        <w:t>=redwood</w:t>
      </w:r>
    </w:p>
    <w:p w:rsidR="0028457D" w:rsidRDefault="0028457D" w:rsidP="0028457D">
      <w:proofErr w:type="spellStart"/>
      <w:r>
        <w:t>default_with_oids</w:t>
      </w:r>
      <w:proofErr w:type="spellEnd"/>
      <w:r>
        <w:t>=off</w:t>
      </w:r>
    </w:p>
    <w:p w:rsidR="0028457D" w:rsidRDefault="0028457D" w:rsidP="0028457D">
      <w:proofErr w:type="spellStart"/>
      <w:r>
        <w:t>default_with_rowids</w:t>
      </w:r>
      <w:proofErr w:type="spellEnd"/>
      <w:r>
        <w:t>=off</w:t>
      </w:r>
    </w:p>
    <w:p w:rsidR="0028457D" w:rsidRDefault="0028457D" w:rsidP="0028457D">
      <w:proofErr w:type="spellStart"/>
      <w:r>
        <w:t>effective_cache_size</w:t>
      </w:r>
      <w:proofErr w:type="spellEnd"/>
      <w:r>
        <w:t>=</w:t>
      </w:r>
      <w:proofErr w:type="gramStart"/>
      <w:r>
        <w:t>120GB  #</w:t>
      </w:r>
      <w:proofErr w:type="gramEnd"/>
      <w:r>
        <w:t xml:space="preserve">equal to </w:t>
      </w:r>
      <w:proofErr w:type="spellStart"/>
      <w:r>
        <w:t>shared_buffer</w:t>
      </w:r>
      <w:proofErr w:type="spellEnd"/>
    </w:p>
    <w:p w:rsidR="0028457D" w:rsidRDefault="0028457D" w:rsidP="0028457D">
      <w:proofErr w:type="spellStart"/>
      <w:r>
        <w:t>effective_io_concurrency</w:t>
      </w:r>
      <w:proofErr w:type="spellEnd"/>
      <w:r>
        <w:t>=0</w:t>
      </w:r>
    </w:p>
    <w:p w:rsidR="0028457D" w:rsidRDefault="0028457D" w:rsidP="0028457D">
      <w:proofErr w:type="spellStart"/>
      <w:r>
        <w:lastRenderedPageBreak/>
        <w:t>enable_partitionwise_aggregate</w:t>
      </w:r>
      <w:proofErr w:type="spellEnd"/>
      <w:r>
        <w:t>=on</w:t>
      </w:r>
    </w:p>
    <w:p w:rsidR="0028457D" w:rsidRDefault="0028457D" w:rsidP="0028457D">
      <w:proofErr w:type="spellStart"/>
      <w:r>
        <w:t>enable_partitionwise_join</w:t>
      </w:r>
      <w:proofErr w:type="spellEnd"/>
      <w:r>
        <w:t>=on</w:t>
      </w:r>
    </w:p>
    <w:p w:rsidR="0028457D" w:rsidRDefault="0028457D" w:rsidP="0028457D">
      <w:proofErr w:type="spellStart"/>
      <w:proofErr w:type="gramStart"/>
      <w:r>
        <w:t>fsync</w:t>
      </w:r>
      <w:proofErr w:type="spellEnd"/>
      <w:r>
        <w:t>=</w:t>
      </w:r>
      <w:proofErr w:type="gramEnd"/>
      <w:r>
        <w:t>on</w:t>
      </w:r>
    </w:p>
    <w:p w:rsidR="0028457D" w:rsidRDefault="0028457D" w:rsidP="0028457D">
      <w:proofErr w:type="spellStart"/>
      <w:r>
        <w:t>full_page_writes</w:t>
      </w:r>
      <w:proofErr w:type="spellEnd"/>
      <w:r>
        <w:t>=</w:t>
      </w:r>
      <w:proofErr w:type="gramStart"/>
      <w:r>
        <w:t>off  #</w:t>
      </w:r>
      <w:proofErr w:type="gramEnd"/>
      <w:r>
        <w:t xml:space="preserve">local disk mode, maybe </w:t>
      </w:r>
      <w:proofErr w:type="spellStart"/>
      <w:r>
        <w:t>crc</w:t>
      </w:r>
      <w:proofErr w:type="spellEnd"/>
      <w:r>
        <w:t xml:space="preserve"> error.</w:t>
      </w:r>
    </w:p>
    <w:p w:rsidR="0028457D" w:rsidRDefault="0028457D" w:rsidP="0028457D">
      <w:proofErr w:type="spellStart"/>
      <w:r>
        <w:t>hot_standby_feedback</w:t>
      </w:r>
      <w:proofErr w:type="spellEnd"/>
      <w:r>
        <w:t>=on</w:t>
      </w:r>
    </w:p>
    <w:p w:rsidR="0028457D" w:rsidRDefault="0028457D" w:rsidP="0028457D">
      <w:proofErr w:type="spellStart"/>
      <w:r>
        <w:t>hot_standby</w:t>
      </w:r>
      <w:proofErr w:type="spellEnd"/>
      <w:r>
        <w:t>=on</w:t>
      </w:r>
    </w:p>
    <w:p w:rsidR="0028457D" w:rsidRDefault="0028457D" w:rsidP="0028457D">
      <w:proofErr w:type="spellStart"/>
      <w:r>
        <w:t>huge_pages</w:t>
      </w:r>
      <w:proofErr w:type="spellEnd"/>
      <w:r>
        <w:t>=on</w:t>
      </w:r>
    </w:p>
    <w:p w:rsidR="0028457D" w:rsidRDefault="0028457D" w:rsidP="0028457D">
      <w:proofErr w:type="spellStart"/>
      <w:r>
        <w:t>idle_in_transaction_session_timeout</w:t>
      </w:r>
      <w:proofErr w:type="spellEnd"/>
      <w:r>
        <w:t>=3600000</w:t>
      </w:r>
    </w:p>
    <w:p w:rsidR="0028457D" w:rsidRDefault="0028457D" w:rsidP="0028457D">
      <w:proofErr w:type="spellStart"/>
      <w:r>
        <w:t>join_collapse_limit</w:t>
      </w:r>
      <w:proofErr w:type="spellEnd"/>
      <w:r>
        <w:t>=8</w:t>
      </w:r>
    </w:p>
    <w:p w:rsidR="0028457D" w:rsidRDefault="0028457D" w:rsidP="0028457D">
      <w:proofErr w:type="spellStart"/>
      <w:r>
        <w:t>listen_addresses</w:t>
      </w:r>
      <w:proofErr w:type="spellEnd"/>
      <w:r>
        <w:t>='*'</w:t>
      </w:r>
    </w:p>
    <w:p w:rsidR="0028457D" w:rsidRDefault="0028457D" w:rsidP="0028457D">
      <w:proofErr w:type="spellStart"/>
      <w:r>
        <w:t>lock_timeout</w:t>
      </w:r>
      <w:proofErr w:type="spellEnd"/>
      <w:r>
        <w:t>=0</w:t>
      </w:r>
    </w:p>
    <w:p w:rsidR="0028457D" w:rsidRDefault="0028457D" w:rsidP="0028457D">
      <w:proofErr w:type="spellStart"/>
      <w:r>
        <w:t>log_autovacuum_min_duration</w:t>
      </w:r>
      <w:proofErr w:type="spellEnd"/>
      <w:r>
        <w:t>=0</w:t>
      </w:r>
    </w:p>
    <w:p w:rsidR="0028457D" w:rsidRDefault="0028457D" w:rsidP="0028457D">
      <w:proofErr w:type="spellStart"/>
      <w:r>
        <w:t>log_checkpoints</w:t>
      </w:r>
      <w:proofErr w:type="spellEnd"/>
      <w:r>
        <w:t>=on</w:t>
      </w:r>
    </w:p>
    <w:p w:rsidR="0028457D" w:rsidRDefault="0028457D" w:rsidP="0028457D">
      <w:proofErr w:type="spellStart"/>
      <w:r>
        <w:t>log_connections</w:t>
      </w:r>
      <w:proofErr w:type="spellEnd"/>
      <w:r>
        <w:t>=on</w:t>
      </w:r>
    </w:p>
    <w:p w:rsidR="0028457D" w:rsidRDefault="0028457D" w:rsidP="0028457D">
      <w:proofErr w:type="spellStart"/>
      <w:r>
        <w:t>log_destination</w:t>
      </w:r>
      <w:proofErr w:type="spellEnd"/>
      <w:r>
        <w:t>='</w:t>
      </w:r>
      <w:proofErr w:type="spellStart"/>
      <w:r>
        <w:t>polar_multi_dest</w:t>
      </w:r>
      <w:proofErr w:type="spellEnd"/>
      <w:r>
        <w:t>'</w:t>
      </w:r>
    </w:p>
    <w:p w:rsidR="0028457D" w:rsidRDefault="0028457D" w:rsidP="0028457D">
      <w:proofErr w:type="spellStart"/>
      <w:r>
        <w:t>log_directory</w:t>
      </w:r>
      <w:proofErr w:type="spellEnd"/>
      <w:r>
        <w:t>=log</w:t>
      </w:r>
    </w:p>
    <w:p w:rsidR="0028457D" w:rsidRDefault="0028457D" w:rsidP="0028457D">
      <w:proofErr w:type="spellStart"/>
      <w:r>
        <w:t>log_disconnections</w:t>
      </w:r>
      <w:proofErr w:type="spellEnd"/>
      <w:r>
        <w:t>=on</w:t>
      </w:r>
    </w:p>
    <w:p w:rsidR="0028457D" w:rsidRDefault="0028457D" w:rsidP="0028457D">
      <w:proofErr w:type="spellStart"/>
      <w:r>
        <w:t>log_duration</w:t>
      </w:r>
      <w:proofErr w:type="spellEnd"/>
      <w:r>
        <w:t>=off</w:t>
      </w:r>
    </w:p>
    <w:p w:rsidR="0028457D" w:rsidRDefault="0028457D" w:rsidP="0028457D">
      <w:proofErr w:type="spellStart"/>
      <w:r>
        <w:t>log_file_mode</w:t>
      </w:r>
      <w:proofErr w:type="spellEnd"/>
      <w:r>
        <w:t>=0600</w:t>
      </w:r>
    </w:p>
    <w:p w:rsidR="0028457D" w:rsidRDefault="0028457D" w:rsidP="0028457D">
      <w:r>
        <w:t>log_line_prefix='\1\n\t%p\t%r\t%u\t%d\t%t\t%e\t%T\t%S\t%U\t%E\t\t'</w:t>
      </w:r>
    </w:p>
    <w:p w:rsidR="0028457D" w:rsidRDefault="0028457D" w:rsidP="0028457D">
      <w:proofErr w:type="spellStart"/>
      <w:r>
        <w:t>log_lock_waits</w:t>
      </w:r>
      <w:proofErr w:type="spellEnd"/>
      <w:r>
        <w:t>=on</w:t>
      </w:r>
    </w:p>
    <w:p w:rsidR="0028457D" w:rsidRDefault="0028457D" w:rsidP="0028457D">
      <w:proofErr w:type="spellStart"/>
      <w:r>
        <w:t>log_min_duration_statement</w:t>
      </w:r>
      <w:proofErr w:type="spellEnd"/>
      <w:r>
        <w:t>=5000</w:t>
      </w:r>
    </w:p>
    <w:p w:rsidR="0028457D" w:rsidRDefault="0028457D" w:rsidP="0028457D">
      <w:proofErr w:type="spellStart"/>
      <w:r>
        <w:t>log_rotation_age</w:t>
      </w:r>
      <w:proofErr w:type="spellEnd"/>
      <w:r>
        <w:t>=0</w:t>
      </w:r>
    </w:p>
    <w:p w:rsidR="0028457D" w:rsidRDefault="0028457D" w:rsidP="0028457D">
      <w:proofErr w:type="spellStart"/>
      <w:r>
        <w:t>log_rotation_size</w:t>
      </w:r>
      <w:proofErr w:type="spellEnd"/>
      <w:r>
        <w:t>=131072</w:t>
      </w:r>
    </w:p>
    <w:p w:rsidR="0028457D" w:rsidRDefault="0028457D" w:rsidP="0028457D">
      <w:proofErr w:type="spellStart"/>
      <w:r>
        <w:t>log_statement_stats</w:t>
      </w:r>
      <w:proofErr w:type="spellEnd"/>
      <w:r>
        <w:t>=off</w:t>
      </w:r>
    </w:p>
    <w:p w:rsidR="0028457D" w:rsidRDefault="0028457D" w:rsidP="0028457D">
      <w:proofErr w:type="spellStart"/>
      <w:r>
        <w:t>log_statement</w:t>
      </w:r>
      <w:proofErr w:type="spellEnd"/>
      <w:r>
        <w:t>=none</w:t>
      </w:r>
    </w:p>
    <w:p w:rsidR="0028457D" w:rsidRDefault="0028457D" w:rsidP="0028457D">
      <w:proofErr w:type="spellStart"/>
      <w:r>
        <w:lastRenderedPageBreak/>
        <w:t>log_temp_files</w:t>
      </w:r>
      <w:proofErr w:type="spellEnd"/>
      <w:r>
        <w:t>=100000</w:t>
      </w:r>
    </w:p>
    <w:p w:rsidR="0028457D" w:rsidRDefault="0028457D" w:rsidP="0028457D">
      <w:proofErr w:type="spellStart"/>
      <w:r>
        <w:t>log_timezone</w:t>
      </w:r>
      <w:proofErr w:type="spellEnd"/>
      <w:r>
        <w:t>=UTC</w:t>
      </w:r>
    </w:p>
    <w:p w:rsidR="0028457D" w:rsidRDefault="0028457D" w:rsidP="0028457D">
      <w:proofErr w:type="spellStart"/>
      <w:r>
        <w:t>log_truncate_on_rotation</w:t>
      </w:r>
      <w:proofErr w:type="spellEnd"/>
      <w:r>
        <w:t>=on</w:t>
      </w:r>
    </w:p>
    <w:p w:rsidR="0028457D" w:rsidRDefault="0028457D" w:rsidP="0028457D">
      <w:proofErr w:type="spellStart"/>
      <w:r>
        <w:t>logging_collector</w:t>
      </w:r>
      <w:proofErr w:type="spellEnd"/>
      <w:r>
        <w:t>=on</w:t>
      </w:r>
    </w:p>
    <w:p w:rsidR="0028457D" w:rsidRDefault="0028457D" w:rsidP="0028457D">
      <w:proofErr w:type="spellStart"/>
      <w:r>
        <w:t>maintenance_work_mem</w:t>
      </w:r>
      <w:proofErr w:type="spellEnd"/>
      <w:r>
        <w:t>=</w:t>
      </w:r>
      <w:proofErr w:type="gramStart"/>
      <w:r>
        <w:t>4GB  #</w:t>
      </w:r>
      <w:proofErr w:type="gramEnd"/>
      <w:r>
        <w:t xml:space="preserve">from </w:t>
      </w:r>
      <w:proofErr w:type="spellStart"/>
      <w:r>
        <w:t>hugepage</w:t>
      </w:r>
      <w:proofErr w:type="spellEnd"/>
    </w:p>
    <w:p w:rsidR="0028457D" w:rsidRDefault="0028457D" w:rsidP="0028457D">
      <w:proofErr w:type="spellStart"/>
      <w:r>
        <w:t>max_connections</w:t>
      </w:r>
      <w:proofErr w:type="spellEnd"/>
      <w:r>
        <w:t>=3000</w:t>
      </w:r>
    </w:p>
    <w:p w:rsidR="0028457D" w:rsidRDefault="0028457D" w:rsidP="0028457D">
      <w:proofErr w:type="spellStart"/>
      <w:r>
        <w:t>max_parallel_maintenance_workers</w:t>
      </w:r>
      <w:proofErr w:type="spellEnd"/>
      <w:r>
        <w:t>=16</w:t>
      </w:r>
    </w:p>
    <w:p w:rsidR="0028457D" w:rsidRDefault="0028457D" w:rsidP="0028457D">
      <w:proofErr w:type="spellStart"/>
      <w:r>
        <w:t>max_parallel_workers_per_gather</w:t>
      </w:r>
      <w:proofErr w:type="spellEnd"/>
      <w:r>
        <w:t>=24</w:t>
      </w:r>
    </w:p>
    <w:p w:rsidR="0028457D" w:rsidRDefault="0028457D" w:rsidP="0028457D">
      <w:proofErr w:type="spellStart"/>
      <w:r>
        <w:t>max_parallel_workers</w:t>
      </w:r>
      <w:proofErr w:type="spellEnd"/>
      <w:r>
        <w:t>=32</w:t>
      </w:r>
    </w:p>
    <w:p w:rsidR="0028457D" w:rsidRDefault="0028457D" w:rsidP="0028457D">
      <w:proofErr w:type="spellStart"/>
      <w:r>
        <w:t>max_prepared_transactions</w:t>
      </w:r>
      <w:proofErr w:type="spellEnd"/>
      <w:r>
        <w:t>=800</w:t>
      </w:r>
    </w:p>
    <w:p w:rsidR="0028457D" w:rsidRDefault="0028457D" w:rsidP="0028457D">
      <w:proofErr w:type="spellStart"/>
      <w:r>
        <w:t>max_stack_depth</w:t>
      </w:r>
      <w:proofErr w:type="spellEnd"/>
      <w:r>
        <w:t>=6144</w:t>
      </w:r>
    </w:p>
    <w:p w:rsidR="0028457D" w:rsidRDefault="0028457D" w:rsidP="0028457D">
      <w:proofErr w:type="spellStart"/>
      <w:r>
        <w:t>max_sync_workers_per_subscription</w:t>
      </w:r>
      <w:proofErr w:type="spellEnd"/>
      <w:r>
        <w:t>=18</w:t>
      </w:r>
    </w:p>
    <w:p w:rsidR="0028457D" w:rsidRDefault="0028457D" w:rsidP="0028457D">
      <w:proofErr w:type="spellStart"/>
      <w:r>
        <w:t>max_wal_senders</w:t>
      </w:r>
      <w:proofErr w:type="spellEnd"/>
      <w:r>
        <w:t>=</w:t>
      </w:r>
      <w:proofErr w:type="gramStart"/>
      <w:r>
        <w:t>0  #</w:t>
      </w:r>
      <w:proofErr w:type="gramEnd"/>
      <w:r>
        <w:t>single database mode</w:t>
      </w:r>
    </w:p>
    <w:p w:rsidR="0028457D" w:rsidRDefault="0028457D" w:rsidP="0028457D">
      <w:proofErr w:type="spellStart"/>
      <w:r>
        <w:t>max_wal_size</w:t>
      </w:r>
      <w:proofErr w:type="spellEnd"/>
      <w:r>
        <w:t>=128GB</w:t>
      </w:r>
    </w:p>
    <w:p w:rsidR="0028457D" w:rsidRDefault="0028457D" w:rsidP="0028457D">
      <w:proofErr w:type="spellStart"/>
      <w:r>
        <w:t>max_worker_processes</w:t>
      </w:r>
      <w:proofErr w:type="spellEnd"/>
      <w:r>
        <w:t>=256</w:t>
      </w:r>
    </w:p>
    <w:p w:rsidR="0028457D" w:rsidRDefault="0028457D" w:rsidP="0028457D">
      <w:proofErr w:type="spellStart"/>
      <w:r>
        <w:t>min_wal_size</w:t>
      </w:r>
      <w:proofErr w:type="spellEnd"/>
      <w:r>
        <w:t>=64GB</w:t>
      </w:r>
    </w:p>
    <w:p w:rsidR="0028457D" w:rsidRDefault="0028457D" w:rsidP="0028457D">
      <w:proofErr w:type="spellStart"/>
      <w:r>
        <w:t>old_snapshot_threshold</w:t>
      </w:r>
      <w:proofErr w:type="spellEnd"/>
      <w:r>
        <w:t>=-1</w:t>
      </w:r>
    </w:p>
    <w:p w:rsidR="0028457D" w:rsidRDefault="0028457D" w:rsidP="0028457D">
      <w:proofErr w:type="spellStart"/>
      <w:r>
        <w:t>password_encryption</w:t>
      </w:r>
      <w:proofErr w:type="spellEnd"/>
      <w:r>
        <w:t>=md5</w:t>
      </w:r>
    </w:p>
    <w:p w:rsidR="0028457D" w:rsidRDefault="0028457D" w:rsidP="0028457D">
      <w:proofErr w:type="spellStart"/>
      <w:r>
        <w:t>pg_stat_statements.max</w:t>
      </w:r>
      <w:proofErr w:type="spellEnd"/>
      <w:r>
        <w:t>=5000</w:t>
      </w:r>
    </w:p>
    <w:p w:rsidR="0028457D" w:rsidRDefault="0028457D" w:rsidP="0028457D">
      <w:proofErr w:type="spellStart"/>
      <w:r>
        <w:t>pg_stat_statements.save</w:t>
      </w:r>
      <w:proofErr w:type="spellEnd"/>
      <w:r>
        <w:t>=on</w:t>
      </w:r>
    </w:p>
    <w:p w:rsidR="0028457D" w:rsidRDefault="0028457D" w:rsidP="0028457D">
      <w:proofErr w:type="spellStart"/>
      <w:r>
        <w:t>pg_stat_statements.track_utility</w:t>
      </w:r>
      <w:proofErr w:type="spellEnd"/>
      <w:r>
        <w:t>=off</w:t>
      </w:r>
    </w:p>
    <w:p w:rsidR="0028457D" w:rsidRDefault="0028457D" w:rsidP="0028457D">
      <w:proofErr w:type="spellStart"/>
      <w:r>
        <w:t>pg_stat_statements.track</w:t>
      </w:r>
      <w:proofErr w:type="spellEnd"/>
      <w:r>
        <w:t>=all</w:t>
      </w:r>
    </w:p>
    <w:p w:rsidR="0028457D" w:rsidRDefault="0028457D" w:rsidP="0028457D">
      <w:proofErr w:type="spellStart"/>
      <w:r>
        <w:t>polar_bulk_extend_size</w:t>
      </w:r>
      <w:proofErr w:type="spellEnd"/>
      <w:r>
        <w:t>=512</w:t>
      </w:r>
    </w:p>
    <w:p w:rsidR="0028457D" w:rsidRDefault="0028457D" w:rsidP="0028457D">
      <w:proofErr w:type="spellStart"/>
      <w:r>
        <w:t>polar_clog_slot_size</w:t>
      </w:r>
      <w:proofErr w:type="spellEnd"/>
      <w:r>
        <w:t>=8192</w:t>
      </w:r>
    </w:p>
    <w:p w:rsidR="0028457D" w:rsidRDefault="0028457D" w:rsidP="0028457D">
      <w:proofErr w:type="spellStart"/>
      <w:r>
        <w:t>polar_comp_dynatune_profile</w:t>
      </w:r>
      <w:proofErr w:type="spellEnd"/>
      <w:r>
        <w:t>=</w:t>
      </w:r>
      <w:proofErr w:type="spellStart"/>
      <w:r>
        <w:t>oltp</w:t>
      </w:r>
      <w:proofErr w:type="spellEnd"/>
    </w:p>
    <w:p w:rsidR="0028457D" w:rsidRDefault="0028457D" w:rsidP="0028457D">
      <w:proofErr w:type="spellStart"/>
      <w:r>
        <w:t>polar_comp_dynatune</w:t>
      </w:r>
      <w:proofErr w:type="spellEnd"/>
      <w:r>
        <w:t>=0</w:t>
      </w:r>
    </w:p>
    <w:p w:rsidR="0028457D" w:rsidRDefault="0028457D" w:rsidP="0028457D">
      <w:proofErr w:type="spellStart"/>
      <w:r>
        <w:lastRenderedPageBreak/>
        <w:t>polar_comp_early_lock_release</w:t>
      </w:r>
      <w:proofErr w:type="spellEnd"/>
      <w:r>
        <w:t>=off</w:t>
      </w:r>
    </w:p>
    <w:p w:rsidR="0028457D" w:rsidRDefault="0028457D" w:rsidP="0028457D">
      <w:proofErr w:type="spellStart"/>
      <w:r>
        <w:t>polar_comp_enable_pruning</w:t>
      </w:r>
      <w:proofErr w:type="spellEnd"/>
      <w:r>
        <w:t>=on</w:t>
      </w:r>
    </w:p>
    <w:p w:rsidR="0028457D" w:rsidRDefault="0028457D" w:rsidP="0028457D">
      <w:proofErr w:type="spellStart"/>
      <w:r>
        <w:t>polar_comp_redwood_date</w:t>
      </w:r>
      <w:proofErr w:type="spellEnd"/>
      <w:r>
        <w:t>=on</w:t>
      </w:r>
    </w:p>
    <w:p w:rsidR="0028457D" w:rsidRDefault="0028457D" w:rsidP="0028457D">
      <w:proofErr w:type="spellStart"/>
      <w:r>
        <w:t>polar_comp_redwood_greatest_least</w:t>
      </w:r>
      <w:proofErr w:type="spellEnd"/>
      <w:r>
        <w:t>=on</w:t>
      </w:r>
    </w:p>
    <w:p w:rsidR="0028457D" w:rsidRDefault="0028457D" w:rsidP="0028457D">
      <w:proofErr w:type="spellStart"/>
      <w:r>
        <w:t>polar_comp_redwood_raw_names</w:t>
      </w:r>
      <w:proofErr w:type="spellEnd"/>
      <w:r>
        <w:t>=on</w:t>
      </w:r>
    </w:p>
    <w:p w:rsidR="0028457D" w:rsidRDefault="0028457D" w:rsidP="0028457D">
      <w:proofErr w:type="spellStart"/>
      <w:r>
        <w:t>polar_comp_redwood_strings</w:t>
      </w:r>
      <w:proofErr w:type="spellEnd"/>
      <w:r>
        <w:t>=on</w:t>
      </w:r>
    </w:p>
    <w:p w:rsidR="0028457D" w:rsidRDefault="0028457D" w:rsidP="0028457D">
      <w:proofErr w:type="spellStart"/>
      <w:r>
        <w:t>polar_copy_buffers</w:t>
      </w:r>
      <w:proofErr w:type="spellEnd"/>
      <w:r>
        <w:t>=16384</w:t>
      </w:r>
    </w:p>
    <w:p w:rsidR="0028457D" w:rsidRDefault="0028457D" w:rsidP="0028457D">
      <w:proofErr w:type="spellStart"/>
      <w:r>
        <w:t>polar_csn_enable</w:t>
      </w:r>
      <w:proofErr w:type="spellEnd"/>
      <w:r>
        <w:t>=on</w:t>
      </w:r>
    </w:p>
    <w:p w:rsidR="0028457D" w:rsidRDefault="0028457D" w:rsidP="0028457D">
      <w:proofErr w:type="spellStart"/>
      <w:r>
        <w:t>polar_csnlog_slot_size</w:t>
      </w:r>
      <w:proofErr w:type="spellEnd"/>
      <w:r>
        <w:t>=8192</w:t>
      </w:r>
    </w:p>
    <w:p w:rsidR="0028457D" w:rsidRDefault="0028457D" w:rsidP="0028457D">
      <w:proofErr w:type="spellStart"/>
      <w:r>
        <w:t>polar_datadir</w:t>
      </w:r>
      <w:proofErr w:type="spellEnd"/>
      <w:r>
        <w:t>='/</w:t>
      </w:r>
      <w:proofErr w:type="spellStart"/>
      <w:r>
        <w:t>dmdb</w:t>
      </w:r>
      <w:proofErr w:type="spellEnd"/>
      <w:r>
        <w:t>/</w:t>
      </w:r>
      <w:proofErr w:type="spellStart"/>
      <w:r>
        <w:t>data_dmdsc</w:t>
      </w:r>
      <w:proofErr w:type="spellEnd"/>
      <w:r>
        <w:t>/</w:t>
      </w:r>
      <w:proofErr w:type="spellStart"/>
      <w:r>
        <w:t>polar_data</w:t>
      </w:r>
      <w:proofErr w:type="spellEnd"/>
      <w:r>
        <w:t>/'</w:t>
      </w:r>
    </w:p>
    <w:p w:rsidR="0028457D" w:rsidRDefault="0028457D" w:rsidP="0028457D">
      <w:proofErr w:type="spellStart"/>
      <w:r>
        <w:t>polar_disk_name</w:t>
      </w:r>
      <w:proofErr w:type="spellEnd"/>
      <w:r>
        <w:t>='/</w:t>
      </w:r>
      <w:proofErr w:type="spellStart"/>
      <w:r>
        <w:t>dmdb</w:t>
      </w:r>
      <w:proofErr w:type="spellEnd"/>
      <w:r>
        <w:t>/</w:t>
      </w:r>
      <w:proofErr w:type="spellStart"/>
      <w:r>
        <w:t>data_dmdsc</w:t>
      </w:r>
      <w:proofErr w:type="spellEnd"/>
      <w:r>
        <w:t>/</w:t>
      </w:r>
      <w:proofErr w:type="spellStart"/>
      <w:r>
        <w:t>polar_data</w:t>
      </w:r>
      <w:proofErr w:type="spellEnd"/>
      <w:r>
        <w:t>/'</w:t>
      </w:r>
    </w:p>
    <w:p w:rsidR="0028457D" w:rsidRDefault="0028457D" w:rsidP="0028457D">
      <w:proofErr w:type="spellStart"/>
      <w:r>
        <w:t>polar_enable_connectby_multiexpr</w:t>
      </w:r>
      <w:proofErr w:type="spellEnd"/>
      <w:r>
        <w:t>=off</w:t>
      </w:r>
    </w:p>
    <w:p w:rsidR="0028457D" w:rsidRDefault="0028457D" w:rsidP="0028457D">
      <w:proofErr w:type="spellStart"/>
      <w:r>
        <w:t>polar_enable_default_polar_comp_guc</w:t>
      </w:r>
      <w:proofErr w:type="spellEnd"/>
      <w:r>
        <w:t>=off</w:t>
      </w:r>
    </w:p>
    <w:p w:rsidR="0028457D" w:rsidRDefault="0028457D" w:rsidP="0028457D">
      <w:proofErr w:type="spellStart"/>
      <w:r>
        <w:t>polar_enable_physical_repl_non_super_wal_snd</w:t>
      </w:r>
      <w:proofErr w:type="spellEnd"/>
      <w:r>
        <w:t>=off</w:t>
      </w:r>
    </w:p>
    <w:p w:rsidR="0028457D" w:rsidRDefault="0028457D" w:rsidP="0028457D">
      <w:proofErr w:type="spellStart"/>
      <w:r>
        <w:t>polar_enable_rowid</w:t>
      </w:r>
      <w:proofErr w:type="spellEnd"/>
      <w:r>
        <w:t>=on</w:t>
      </w:r>
    </w:p>
    <w:p w:rsidR="0028457D" w:rsidRDefault="0028457D" w:rsidP="0028457D">
      <w:proofErr w:type="spellStart"/>
      <w:r>
        <w:t>polar_enable_shared_storage_mode</w:t>
      </w:r>
      <w:proofErr w:type="spellEnd"/>
      <w:r>
        <w:t>=off</w:t>
      </w:r>
    </w:p>
    <w:p w:rsidR="0028457D" w:rsidRDefault="0028457D" w:rsidP="0028457D">
      <w:proofErr w:type="spellStart"/>
      <w:r>
        <w:t>polar_enable_show_polar_comp_version</w:t>
      </w:r>
      <w:proofErr w:type="spellEnd"/>
      <w:r>
        <w:t>=on</w:t>
      </w:r>
    </w:p>
    <w:p w:rsidR="0028457D" w:rsidRDefault="0028457D" w:rsidP="0028457D">
      <w:proofErr w:type="spellStart"/>
      <w:r>
        <w:t>polar_enable_slru_hash_index</w:t>
      </w:r>
      <w:proofErr w:type="spellEnd"/>
      <w:r>
        <w:t>=true</w:t>
      </w:r>
    </w:p>
    <w:p w:rsidR="0028457D" w:rsidRDefault="0028457D" w:rsidP="0028457D">
      <w:proofErr w:type="spellStart"/>
      <w:r>
        <w:t>polar_enable_syslog_pipe_buffer</w:t>
      </w:r>
      <w:proofErr w:type="spellEnd"/>
      <w:r>
        <w:t>=off</w:t>
      </w:r>
    </w:p>
    <w:p w:rsidR="0028457D" w:rsidRDefault="0028457D" w:rsidP="0028457D">
      <w:r>
        <w:t>polar_enable_varchar2_length_with_byte=off</w:t>
      </w:r>
    </w:p>
    <w:p w:rsidR="0028457D" w:rsidRDefault="0028457D" w:rsidP="0028457D">
      <w:proofErr w:type="spellStart"/>
      <w:r>
        <w:t>polar_global_temp_table_debug</w:t>
      </w:r>
      <w:proofErr w:type="spellEnd"/>
      <w:r>
        <w:t>=off</w:t>
      </w:r>
    </w:p>
    <w:p w:rsidR="0028457D" w:rsidRDefault="0028457D" w:rsidP="0028457D">
      <w:proofErr w:type="spellStart"/>
      <w:r>
        <w:t>polar_hostid</w:t>
      </w:r>
      <w:proofErr w:type="spellEnd"/>
      <w:r>
        <w:t>=1</w:t>
      </w:r>
    </w:p>
    <w:p w:rsidR="0028457D" w:rsidRDefault="0028457D" w:rsidP="0028457D">
      <w:proofErr w:type="spellStart"/>
      <w:r>
        <w:t>polar_logical_repl_workers_reserved_for_superuser</w:t>
      </w:r>
      <w:proofErr w:type="spellEnd"/>
      <w:r>
        <w:t>=16</w:t>
      </w:r>
    </w:p>
    <w:p w:rsidR="0028457D" w:rsidRDefault="0028457D" w:rsidP="0028457D">
      <w:proofErr w:type="spellStart"/>
      <w:r>
        <w:t>polar_logindex_bloom_blocks</w:t>
      </w:r>
      <w:proofErr w:type="spellEnd"/>
      <w:r>
        <w:t>=12288</w:t>
      </w:r>
    </w:p>
    <w:p w:rsidR="0028457D" w:rsidRDefault="0028457D" w:rsidP="0028457D">
      <w:pPr>
        <w:rPr>
          <w:rFonts w:hint="eastAsia"/>
        </w:rPr>
      </w:pPr>
      <w:proofErr w:type="spellStart"/>
      <w:r>
        <w:rPr>
          <w:rFonts w:hint="eastAsia"/>
        </w:rPr>
        <w:t>polar_logindex_mem_size</w:t>
      </w:r>
      <w:proofErr w:type="spellEnd"/>
      <w:r>
        <w:rPr>
          <w:rFonts w:hint="eastAsia"/>
        </w:rPr>
        <w:t xml:space="preserve">=0  #from 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，非共享模式下关闭</w:t>
      </w:r>
      <w:proofErr w:type="spellStart"/>
      <w:r>
        <w:rPr>
          <w:rFonts w:hint="eastAsia"/>
        </w:rPr>
        <w:t>logindex</w:t>
      </w:r>
      <w:proofErr w:type="spellEnd"/>
    </w:p>
    <w:p w:rsidR="0028457D" w:rsidRDefault="0028457D" w:rsidP="0028457D">
      <w:proofErr w:type="spellStart"/>
      <w:r>
        <w:t>polar_max_log_files</w:t>
      </w:r>
      <w:proofErr w:type="spellEnd"/>
      <w:r>
        <w:t>=20</w:t>
      </w:r>
    </w:p>
    <w:p w:rsidR="0028457D" w:rsidRDefault="0028457D" w:rsidP="0028457D">
      <w:proofErr w:type="spellStart"/>
      <w:r>
        <w:lastRenderedPageBreak/>
        <w:t>polar_max_non_super_conns</w:t>
      </w:r>
      <w:proofErr w:type="spellEnd"/>
      <w:r>
        <w:t>=12800</w:t>
      </w:r>
    </w:p>
    <w:p w:rsidR="0028457D" w:rsidRDefault="0028457D" w:rsidP="0028457D">
      <w:proofErr w:type="spellStart"/>
      <w:r>
        <w:t>polar_max_super_conns</w:t>
      </w:r>
      <w:proofErr w:type="spellEnd"/>
      <w:r>
        <w:t>=100</w:t>
      </w:r>
    </w:p>
    <w:p w:rsidR="0028457D" w:rsidRDefault="0028457D" w:rsidP="0028457D">
      <w:proofErr w:type="spellStart"/>
      <w:r>
        <w:t>polar_num_active_global_temp_table</w:t>
      </w:r>
      <w:proofErr w:type="spellEnd"/>
      <w:r>
        <w:t>=1000</w:t>
      </w:r>
    </w:p>
    <w:p w:rsidR="0028457D" w:rsidRDefault="0028457D" w:rsidP="0028457D">
      <w:proofErr w:type="spellStart"/>
      <w:r>
        <w:t>polar_parallel_new_bgwriter_threshold_lag</w:t>
      </w:r>
      <w:proofErr w:type="spellEnd"/>
      <w:r>
        <w:t>=</w:t>
      </w:r>
      <w:proofErr w:type="gramStart"/>
      <w:r>
        <w:t>6GB  #</w:t>
      </w:r>
      <w:proofErr w:type="gramEnd"/>
      <w:r>
        <w:t xml:space="preserve">from </w:t>
      </w:r>
      <w:proofErr w:type="spellStart"/>
      <w:r>
        <w:t>hugepage</w:t>
      </w:r>
      <w:proofErr w:type="spellEnd"/>
    </w:p>
    <w:p w:rsidR="0028457D" w:rsidRDefault="0028457D" w:rsidP="0028457D">
      <w:proofErr w:type="spellStart"/>
      <w:r>
        <w:t>polar_read_ahead_xlog_num</w:t>
      </w:r>
      <w:proofErr w:type="spellEnd"/>
      <w:r>
        <w:t>=200</w:t>
      </w:r>
    </w:p>
    <w:p w:rsidR="0028457D" w:rsidRDefault="0028457D" w:rsidP="0028457D">
      <w:proofErr w:type="spellStart"/>
      <w:r>
        <w:t>polar_spl_savepoint_enable</w:t>
      </w:r>
      <w:proofErr w:type="spellEnd"/>
      <w:r>
        <w:t>=on</w:t>
      </w:r>
    </w:p>
    <w:p w:rsidR="0028457D" w:rsidRDefault="0028457D" w:rsidP="0028457D">
      <w:proofErr w:type="spellStart"/>
      <w:r>
        <w:t>polar_vfs.localfs_test_mode</w:t>
      </w:r>
      <w:proofErr w:type="spellEnd"/>
      <w:r>
        <w:t>=on</w:t>
      </w:r>
    </w:p>
    <w:p w:rsidR="0028457D" w:rsidRDefault="0028457D" w:rsidP="0028457D">
      <w:proofErr w:type="spellStart"/>
      <w:r>
        <w:t>polar_vfs.enable_file_size_cache</w:t>
      </w:r>
      <w:proofErr w:type="spellEnd"/>
      <w:r>
        <w:t>=on</w:t>
      </w:r>
    </w:p>
    <w:p w:rsidR="0028457D" w:rsidRDefault="0028457D" w:rsidP="0028457D">
      <w:proofErr w:type="spellStart"/>
      <w:r>
        <w:t>polar_vfs.enbale_io_time_stat</w:t>
      </w:r>
      <w:proofErr w:type="spellEnd"/>
      <w:r>
        <w:t>=on</w:t>
      </w:r>
    </w:p>
    <w:p w:rsidR="0028457D" w:rsidRDefault="0028457D" w:rsidP="0028457D">
      <w:proofErr w:type="spellStart"/>
      <w:r>
        <w:t>polar_vfs.max_pfsd_io_size</w:t>
      </w:r>
      <w:proofErr w:type="spellEnd"/>
      <w:r>
        <w:t>=4194304</w:t>
      </w:r>
    </w:p>
    <w:p w:rsidR="0028457D" w:rsidRDefault="0028457D" w:rsidP="0028457D">
      <w:proofErr w:type="spellStart"/>
      <w:r>
        <w:t>polar_vfs.pfs_force_mount</w:t>
      </w:r>
      <w:proofErr w:type="spellEnd"/>
      <w:r>
        <w:t>=on</w:t>
      </w:r>
    </w:p>
    <w:p w:rsidR="0028457D" w:rsidRDefault="0028457D" w:rsidP="0028457D">
      <w:proofErr w:type="spellStart"/>
      <w:r>
        <w:t>polar_wal_buffer_insert_locks</w:t>
      </w:r>
      <w:proofErr w:type="spellEnd"/>
      <w:r>
        <w:t>=64</w:t>
      </w:r>
    </w:p>
    <w:p w:rsidR="0028457D" w:rsidRDefault="0028457D" w:rsidP="0028457D">
      <w:proofErr w:type="spellStart"/>
      <w:r>
        <w:t>polar_wal_snd_reserved_for_superuser</w:t>
      </w:r>
      <w:proofErr w:type="spellEnd"/>
      <w:r>
        <w:t>=32</w:t>
      </w:r>
    </w:p>
    <w:p w:rsidR="0028457D" w:rsidRDefault="0028457D" w:rsidP="0028457D">
      <w:proofErr w:type="spellStart"/>
      <w:r>
        <w:t>polar_xlog_page_buffers</w:t>
      </w:r>
      <w:proofErr w:type="spellEnd"/>
      <w:r>
        <w:t>=</w:t>
      </w:r>
      <w:proofErr w:type="gramStart"/>
      <w:r>
        <w:t>7250MB  #</w:t>
      </w:r>
      <w:proofErr w:type="gramEnd"/>
      <w:r>
        <w:t xml:space="preserve">from </w:t>
      </w:r>
      <w:proofErr w:type="spellStart"/>
      <w:r>
        <w:t>hugepage</w:t>
      </w:r>
      <w:proofErr w:type="spellEnd"/>
    </w:p>
    <w:p w:rsidR="0028457D" w:rsidRDefault="0028457D" w:rsidP="0028457D">
      <w:proofErr w:type="spellStart"/>
      <w:r>
        <w:t>polar_xlog_queue_buffers</w:t>
      </w:r>
      <w:proofErr w:type="spellEnd"/>
      <w:r>
        <w:t>=</w:t>
      </w:r>
      <w:proofErr w:type="gramStart"/>
      <w:r>
        <w:t>6144MB  #</w:t>
      </w:r>
      <w:proofErr w:type="gramEnd"/>
      <w:r>
        <w:t xml:space="preserve">from </w:t>
      </w:r>
      <w:proofErr w:type="spellStart"/>
      <w:r>
        <w:t>hugepage</w:t>
      </w:r>
      <w:proofErr w:type="spellEnd"/>
    </w:p>
    <w:p w:rsidR="0028457D" w:rsidRDefault="0028457D" w:rsidP="0028457D">
      <w:proofErr w:type="spellStart"/>
      <w:r>
        <w:t>polar_xlog_record_buffers</w:t>
      </w:r>
      <w:proofErr w:type="spellEnd"/>
      <w:r>
        <w:t>=25GB</w:t>
      </w:r>
    </w:p>
    <w:p w:rsidR="0028457D" w:rsidRDefault="0028457D" w:rsidP="0028457D">
      <w:proofErr w:type="gramStart"/>
      <w:r>
        <w:t>port=</w:t>
      </w:r>
      <w:proofErr w:type="gramEnd"/>
      <w:r>
        <w:t>5432</w:t>
      </w:r>
    </w:p>
    <w:p w:rsidR="0028457D" w:rsidRDefault="0028457D" w:rsidP="0028457D">
      <w:proofErr w:type="spellStart"/>
      <w:r>
        <w:t>random_page_cost</w:t>
      </w:r>
      <w:proofErr w:type="spellEnd"/>
      <w:r>
        <w:t>=1.1</w:t>
      </w:r>
    </w:p>
    <w:p w:rsidR="0028457D" w:rsidRDefault="0028457D" w:rsidP="0028457D">
      <w:proofErr w:type="spellStart"/>
      <w:r>
        <w:t>shared_buffers</w:t>
      </w:r>
      <w:proofErr w:type="spellEnd"/>
      <w:r>
        <w:t>=</w:t>
      </w:r>
      <w:proofErr w:type="gramStart"/>
      <w:r>
        <w:t>120GB  #</w:t>
      </w:r>
      <w:proofErr w:type="spellStart"/>
      <w:proofErr w:type="gramEnd"/>
      <w:r>
        <w:t>hugepage</w:t>
      </w:r>
      <w:proofErr w:type="spellEnd"/>
      <w:r>
        <w:t xml:space="preserve"> * 0.6</w:t>
      </w:r>
    </w:p>
    <w:p w:rsidR="0028457D" w:rsidRDefault="0028457D" w:rsidP="0028457D">
      <w:r>
        <w:t>shared_preload_libraries='polar_vfs,polar_worker,dbms_pipe,edb_gen,pg_stat_statements,auth_delay,auto_explain,pg_cron,plugin_debugger,polar_monitor_preload,pg_wait_sampling'</w:t>
      </w:r>
    </w:p>
    <w:p w:rsidR="0028457D" w:rsidRDefault="0028457D" w:rsidP="0028457D">
      <w:proofErr w:type="spellStart"/>
      <w:r>
        <w:t>statement_timeout</w:t>
      </w:r>
      <w:proofErr w:type="spellEnd"/>
      <w:r>
        <w:t>=0</w:t>
      </w:r>
    </w:p>
    <w:p w:rsidR="0028457D" w:rsidRDefault="0028457D" w:rsidP="0028457D">
      <w:proofErr w:type="spellStart"/>
      <w:r>
        <w:t>superuser_reserved_connections</w:t>
      </w:r>
      <w:proofErr w:type="spellEnd"/>
      <w:r>
        <w:t>=100</w:t>
      </w:r>
    </w:p>
    <w:p w:rsidR="0028457D" w:rsidRDefault="0028457D" w:rsidP="0028457D">
      <w:proofErr w:type="spellStart"/>
      <w:r>
        <w:t>synchronous_commit</w:t>
      </w:r>
      <w:proofErr w:type="spellEnd"/>
      <w:r>
        <w:t>=</w:t>
      </w:r>
      <w:proofErr w:type="gramStart"/>
      <w:r>
        <w:t>on  #</w:t>
      </w:r>
      <w:proofErr w:type="gramEnd"/>
      <w:r>
        <w:t>TPCC set off, but Duration not guarantee</w:t>
      </w:r>
    </w:p>
    <w:p w:rsidR="0028457D" w:rsidRDefault="0028457D" w:rsidP="0028457D">
      <w:proofErr w:type="spellStart"/>
      <w:r>
        <w:t>tcp_keepalives_count</w:t>
      </w:r>
      <w:proofErr w:type="spellEnd"/>
      <w:r>
        <w:t>=10</w:t>
      </w:r>
    </w:p>
    <w:p w:rsidR="0028457D" w:rsidRDefault="0028457D" w:rsidP="0028457D">
      <w:proofErr w:type="spellStart"/>
      <w:r>
        <w:t>tcp_keepalives_idle</w:t>
      </w:r>
      <w:proofErr w:type="spellEnd"/>
      <w:r>
        <w:t>=60</w:t>
      </w:r>
    </w:p>
    <w:p w:rsidR="0028457D" w:rsidRDefault="0028457D" w:rsidP="0028457D">
      <w:proofErr w:type="spellStart"/>
      <w:r>
        <w:lastRenderedPageBreak/>
        <w:t>tcp_keepalives_interval</w:t>
      </w:r>
      <w:proofErr w:type="spellEnd"/>
      <w:r>
        <w:t>=10</w:t>
      </w:r>
    </w:p>
    <w:p w:rsidR="0028457D" w:rsidRDefault="0028457D" w:rsidP="0028457D">
      <w:proofErr w:type="spellStart"/>
      <w:r>
        <w:t>temp_buffers</w:t>
      </w:r>
      <w:proofErr w:type="spellEnd"/>
      <w:r>
        <w:t>=1024</w:t>
      </w:r>
    </w:p>
    <w:p w:rsidR="0028457D" w:rsidRDefault="0028457D" w:rsidP="0028457D">
      <w:proofErr w:type="spellStart"/>
      <w:r>
        <w:t>temp_file_limit</w:t>
      </w:r>
      <w:proofErr w:type="spellEnd"/>
      <w:r>
        <w:t>=10000000</w:t>
      </w:r>
    </w:p>
    <w:p w:rsidR="0028457D" w:rsidRDefault="0028457D" w:rsidP="0028457D">
      <w:proofErr w:type="spellStart"/>
      <w:proofErr w:type="gramStart"/>
      <w:r>
        <w:t>timezone</w:t>
      </w:r>
      <w:proofErr w:type="spellEnd"/>
      <w:proofErr w:type="gramEnd"/>
      <w:r>
        <w:t>='UTC'</w:t>
      </w:r>
    </w:p>
    <w:p w:rsidR="0028457D" w:rsidRDefault="0028457D" w:rsidP="0028457D">
      <w:proofErr w:type="spellStart"/>
      <w:r>
        <w:t>track_activities</w:t>
      </w:r>
      <w:proofErr w:type="spellEnd"/>
      <w:r>
        <w:t>=on</w:t>
      </w:r>
    </w:p>
    <w:p w:rsidR="0028457D" w:rsidRDefault="0028457D" w:rsidP="0028457D">
      <w:proofErr w:type="spellStart"/>
      <w:r>
        <w:t>track_activity_query_size</w:t>
      </w:r>
      <w:proofErr w:type="spellEnd"/>
      <w:r>
        <w:t>=1024</w:t>
      </w:r>
    </w:p>
    <w:p w:rsidR="0028457D" w:rsidRDefault="0028457D" w:rsidP="0028457D">
      <w:proofErr w:type="spellStart"/>
      <w:r>
        <w:t>track_commit_timestamp</w:t>
      </w:r>
      <w:proofErr w:type="spellEnd"/>
      <w:r>
        <w:t>=off</w:t>
      </w:r>
    </w:p>
    <w:p w:rsidR="0028457D" w:rsidRDefault="0028457D" w:rsidP="0028457D">
      <w:proofErr w:type="spellStart"/>
      <w:r>
        <w:t>track_counts</w:t>
      </w:r>
      <w:proofErr w:type="spellEnd"/>
      <w:r>
        <w:t>=on</w:t>
      </w:r>
    </w:p>
    <w:p w:rsidR="0028457D" w:rsidRDefault="0028457D" w:rsidP="0028457D">
      <w:proofErr w:type="spellStart"/>
      <w:r>
        <w:t>track_functions</w:t>
      </w:r>
      <w:proofErr w:type="spellEnd"/>
      <w:r>
        <w:t>=</w:t>
      </w:r>
      <w:proofErr w:type="spellStart"/>
      <w:proofErr w:type="gramStart"/>
      <w:r>
        <w:t>pl</w:t>
      </w:r>
      <w:proofErr w:type="spellEnd"/>
      <w:proofErr w:type="gramEnd"/>
    </w:p>
    <w:p w:rsidR="0028457D" w:rsidRDefault="0028457D" w:rsidP="0028457D">
      <w:proofErr w:type="spellStart"/>
      <w:r>
        <w:t>track_io_timing</w:t>
      </w:r>
      <w:proofErr w:type="spellEnd"/>
      <w:r>
        <w:t>=on</w:t>
      </w:r>
    </w:p>
    <w:p w:rsidR="0028457D" w:rsidRDefault="0028457D" w:rsidP="0028457D">
      <w:proofErr w:type="spellStart"/>
      <w:r>
        <w:t>unix_socket_directories</w:t>
      </w:r>
      <w:proofErr w:type="spellEnd"/>
      <w:r>
        <w:t>='/</w:t>
      </w:r>
      <w:proofErr w:type="spellStart"/>
      <w:r>
        <w:t>tmp</w:t>
      </w:r>
      <w:proofErr w:type="spellEnd"/>
      <w:r>
        <w:t>'</w:t>
      </w:r>
    </w:p>
    <w:p w:rsidR="0028457D" w:rsidRDefault="0028457D" w:rsidP="0028457D">
      <w:proofErr w:type="spellStart"/>
      <w:r>
        <w:t>unix_socket_permissions</w:t>
      </w:r>
      <w:proofErr w:type="spellEnd"/>
      <w:r>
        <w:t>=0700</w:t>
      </w:r>
    </w:p>
    <w:p w:rsidR="0028457D" w:rsidRDefault="0028457D" w:rsidP="0028457D">
      <w:proofErr w:type="spellStart"/>
      <w:r>
        <w:t>vacuum_cleanup_index_scale_factor</w:t>
      </w:r>
      <w:proofErr w:type="spellEnd"/>
      <w:r>
        <w:t>=0.1</w:t>
      </w:r>
    </w:p>
    <w:p w:rsidR="0028457D" w:rsidRDefault="0028457D" w:rsidP="0028457D">
      <w:proofErr w:type="spellStart"/>
      <w:r>
        <w:t>vacuum_cost_delay</w:t>
      </w:r>
      <w:proofErr w:type="spellEnd"/>
      <w:r>
        <w:t>=0</w:t>
      </w:r>
    </w:p>
    <w:p w:rsidR="0028457D" w:rsidRDefault="0028457D" w:rsidP="0028457D">
      <w:proofErr w:type="spellStart"/>
      <w:r>
        <w:t>vacuum_cost_limit</w:t>
      </w:r>
      <w:proofErr w:type="spellEnd"/>
      <w:r>
        <w:t>=</w:t>
      </w:r>
      <w:proofErr w:type="gramStart"/>
      <w:r>
        <w:t>10000  #</w:t>
      </w:r>
      <w:proofErr w:type="gramEnd"/>
      <w:r>
        <w:t>TPCC</w:t>
      </w:r>
    </w:p>
    <w:p w:rsidR="0028457D" w:rsidRDefault="0028457D" w:rsidP="0028457D">
      <w:proofErr w:type="spellStart"/>
      <w:r>
        <w:t>vacuum_cost_page_dirty</w:t>
      </w:r>
      <w:proofErr w:type="spellEnd"/>
      <w:r>
        <w:t>=20</w:t>
      </w:r>
    </w:p>
    <w:p w:rsidR="0028457D" w:rsidRDefault="0028457D" w:rsidP="0028457D">
      <w:proofErr w:type="spellStart"/>
      <w:r>
        <w:t>vacuum_cost_page_hit</w:t>
      </w:r>
      <w:proofErr w:type="spellEnd"/>
      <w:r>
        <w:t>=1</w:t>
      </w:r>
    </w:p>
    <w:p w:rsidR="0028457D" w:rsidRDefault="0028457D" w:rsidP="0028457D">
      <w:proofErr w:type="spellStart"/>
      <w:r>
        <w:t>vacuum_cost_page_miss</w:t>
      </w:r>
      <w:proofErr w:type="spellEnd"/>
      <w:r>
        <w:t>=10</w:t>
      </w:r>
    </w:p>
    <w:p w:rsidR="0028457D" w:rsidRDefault="0028457D" w:rsidP="0028457D">
      <w:proofErr w:type="spellStart"/>
      <w:r>
        <w:t>vacuum_defer_cleanup_age</w:t>
      </w:r>
      <w:proofErr w:type="spellEnd"/>
      <w:r>
        <w:t>=0</w:t>
      </w:r>
    </w:p>
    <w:p w:rsidR="0028457D" w:rsidRDefault="0028457D" w:rsidP="0028457D">
      <w:proofErr w:type="spellStart"/>
      <w:r>
        <w:t>vacuum_freeze_min_age</w:t>
      </w:r>
      <w:proofErr w:type="spellEnd"/>
      <w:r>
        <w:t>=50000000</w:t>
      </w:r>
    </w:p>
    <w:p w:rsidR="0028457D" w:rsidRDefault="0028457D" w:rsidP="0028457D">
      <w:proofErr w:type="spellStart"/>
      <w:r>
        <w:t>vacuum_freeze_table_age</w:t>
      </w:r>
      <w:proofErr w:type="spellEnd"/>
      <w:r>
        <w:t>=200000000</w:t>
      </w:r>
    </w:p>
    <w:p w:rsidR="0028457D" w:rsidRDefault="0028457D" w:rsidP="0028457D">
      <w:proofErr w:type="spellStart"/>
      <w:r>
        <w:t>vacuum_multixact_freeze_min_age</w:t>
      </w:r>
      <w:proofErr w:type="spellEnd"/>
      <w:r>
        <w:t>=5000000</w:t>
      </w:r>
    </w:p>
    <w:p w:rsidR="0028457D" w:rsidRDefault="0028457D" w:rsidP="0028457D">
      <w:proofErr w:type="spellStart"/>
      <w:r>
        <w:t>vacuum_multixact_freeze_table_age</w:t>
      </w:r>
      <w:proofErr w:type="spellEnd"/>
      <w:r>
        <w:t>=200000000</w:t>
      </w:r>
    </w:p>
    <w:p w:rsidR="0028457D" w:rsidRDefault="0028457D" w:rsidP="0028457D">
      <w:proofErr w:type="spellStart"/>
      <w:r>
        <w:t>wal_buffers</w:t>
      </w:r>
      <w:proofErr w:type="spellEnd"/>
      <w:r>
        <w:t>=</w:t>
      </w:r>
      <w:proofErr w:type="gramStart"/>
      <w:r>
        <w:t>1GB  #</w:t>
      </w:r>
      <w:proofErr w:type="gramEnd"/>
      <w:r>
        <w:t xml:space="preserve">from </w:t>
      </w:r>
      <w:proofErr w:type="spellStart"/>
      <w:r>
        <w:t>hugepage</w:t>
      </w:r>
      <w:proofErr w:type="spellEnd"/>
    </w:p>
    <w:p w:rsidR="0028457D" w:rsidRDefault="0028457D" w:rsidP="0028457D">
      <w:proofErr w:type="spellStart"/>
      <w:r>
        <w:t>wal_compression</w:t>
      </w:r>
      <w:proofErr w:type="spellEnd"/>
      <w:r>
        <w:t>=off</w:t>
      </w:r>
    </w:p>
    <w:p w:rsidR="0028457D" w:rsidRDefault="0028457D" w:rsidP="0028457D">
      <w:proofErr w:type="spellStart"/>
      <w:r>
        <w:t>wal_keep_segments</w:t>
      </w:r>
      <w:proofErr w:type="spellEnd"/>
      <w:r>
        <w:t>=0</w:t>
      </w:r>
    </w:p>
    <w:p w:rsidR="0028457D" w:rsidRDefault="0028457D" w:rsidP="0028457D">
      <w:proofErr w:type="spellStart"/>
      <w:r>
        <w:lastRenderedPageBreak/>
        <w:t>wal_level</w:t>
      </w:r>
      <w:proofErr w:type="spellEnd"/>
      <w:r>
        <w:t>=replica # not RW-RO and Master-Standby mode</w:t>
      </w:r>
    </w:p>
    <w:p w:rsidR="0028457D" w:rsidRDefault="0028457D" w:rsidP="0028457D">
      <w:proofErr w:type="spellStart"/>
      <w:r>
        <w:t>wal_log_hints</w:t>
      </w:r>
      <w:proofErr w:type="spellEnd"/>
      <w:r>
        <w:t>=off</w:t>
      </w:r>
    </w:p>
    <w:p w:rsidR="0028457D" w:rsidRDefault="0028457D" w:rsidP="0028457D">
      <w:proofErr w:type="spellStart"/>
      <w:r>
        <w:t>wal_receiver_status_interval</w:t>
      </w:r>
      <w:proofErr w:type="spellEnd"/>
      <w:r>
        <w:t>=10</w:t>
      </w:r>
    </w:p>
    <w:p w:rsidR="0028457D" w:rsidRDefault="0028457D" w:rsidP="0028457D">
      <w:proofErr w:type="spellStart"/>
      <w:r>
        <w:t>wal_receiver_timeout</w:t>
      </w:r>
      <w:proofErr w:type="spellEnd"/>
      <w:r>
        <w:t>=30000</w:t>
      </w:r>
    </w:p>
    <w:p w:rsidR="0028457D" w:rsidRDefault="0028457D" w:rsidP="0028457D">
      <w:proofErr w:type="spellStart"/>
      <w:r>
        <w:t>wal_retrieve_retry_interval</w:t>
      </w:r>
      <w:proofErr w:type="spellEnd"/>
      <w:r>
        <w:t>=5000</w:t>
      </w:r>
    </w:p>
    <w:p w:rsidR="0028457D" w:rsidRDefault="0028457D" w:rsidP="0028457D">
      <w:proofErr w:type="spellStart"/>
      <w:r>
        <w:t>wal_sender_timeout</w:t>
      </w:r>
      <w:proofErr w:type="spellEnd"/>
      <w:r>
        <w:t>=60000</w:t>
      </w:r>
    </w:p>
    <w:p w:rsidR="0028457D" w:rsidRDefault="0028457D" w:rsidP="0028457D">
      <w:proofErr w:type="spellStart"/>
      <w:r>
        <w:t>wal_sync_method</w:t>
      </w:r>
      <w:proofErr w:type="spellEnd"/>
      <w:r>
        <w:t>=</w:t>
      </w:r>
      <w:proofErr w:type="spellStart"/>
      <w:r>
        <w:t>fdatasync</w:t>
      </w:r>
      <w:proofErr w:type="spellEnd"/>
    </w:p>
    <w:p w:rsidR="0028457D" w:rsidRDefault="0028457D" w:rsidP="0028457D">
      <w:proofErr w:type="spellStart"/>
      <w:r>
        <w:t>wal_writer_delay</w:t>
      </w:r>
      <w:proofErr w:type="spellEnd"/>
      <w:r>
        <w:t>=10</w:t>
      </w:r>
    </w:p>
    <w:p w:rsidR="0028457D" w:rsidRDefault="0028457D" w:rsidP="0028457D">
      <w:proofErr w:type="spellStart"/>
      <w:r>
        <w:t>wal_writer_flush_after</w:t>
      </w:r>
      <w:proofErr w:type="spellEnd"/>
      <w:r>
        <w:t>=64</w:t>
      </w:r>
    </w:p>
    <w:p w:rsidR="0028457D" w:rsidRDefault="0028457D" w:rsidP="0028457D">
      <w:proofErr w:type="spellStart"/>
      <w:r>
        <w:t>work_mem</w:t>
      </w:r>
      <w:proofErr w:type="spellEnd"/>
      <w:r>
        <w:t>=72MB</w:t>
      </w:r>
    </w:p>
    <w:p w:rsidR="0028457D" w:rsidRDefault="0028457D" w:rsidP="0028457D">
      <w:proofErr w:type="spellStart"/>
      <w:r>
        <w:t>constraint_exclusion</w:t>
      </w:r>
      <w:proofErr w:type="spellEnd"/>
      <w:r>
        <w:t>='partition'</w:t>
      </w:r>
    </w:p>
    <w:p w:rsidR="00DB3432" w:rsidRDefault="0028457D" w:rsidP="0028457D">
      <w:r>
        <w:t>```</w:t>
      </w:r>
      <w:bookmarkStart w:id="0" w:name="_GoBack"/>
      <w:bookmarkEnd w:id="0"/>
    </w:p>
    <w:sectPr w:rsidR="00DB3432" w:rsidSect="0028457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55"/>
    <w:rsid w:val="0028457D"/>
    <w:rsid w:val="00742055"/>
    <w:rsid w:val="00760936"/>
    <w:rsid w:val="00C4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96A1EA6F</Template>
  <TotalTime>1</TotalTime>
  <Pages>9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王珂</dc:creator>
  <cp:keywords/>
  <dc:description/>
  <cp:lastModifiedBy>王珂</cp:lastModifiedBy>
  <cp:revision>2</cp:revision>
  <dcterms:created xsi:type="dcterms:W3CDTF">2023-10-28T02:05:00Z</dcterms:created>
  <dcterms:modified xsi:type="dcterms:W3CDTF">2023-10-28T02:06:00Z</dcterms:modified>
</cp:coreProperties>
</file>